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alias w:val="Post Title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EndPr/>
          <w:sdtContent>
            <w:p w:rsidR="00B950FC" w:rsidRDefault="000427FC">
              <w:pPr>
                <w:pStyle w:val="Publishwithline"/>
              </w:pPr>
              <w:r>
                <w:t>AWS Assignment 1</w:t>
              </w:r>
            </w:p>
          </w:sdtContent>
        </w:sdt>
        <w:p w:rsidR="00B950FC" w:rsidRDefault="00B950FC">
          <w:pPr>
            <w:pStyle w:val="underline"/>
          </w:pPr>
        </w:p>
        <w:p w:rsidR="00B950FC" w:rsidRDefault="00AD6E6D">
          <w:pPr>
            <w:pStyle w:val="PadderBetweenControlandBody"/>
          </w:pPr>
        </w:p>
      </w:sdtContent>
    </w:sdt>
    <w:p w:rsidR="00B950FC" w:rsidRDefault="000427FC">
      <w:r>
        <w:t>Q1. What is cloud?</w:t>
      </w:r>
    </w:p>
    <w:p w:rsidR="000427FC" w:rsidRDefault="000427FC">
      <w:proofErr w:type="spellStart"/>
      <w:r>
        <w:t>Ans</w:t>
      </w:r>
      <w:proofErr w:type="spellEnd"/>
      <w:r>
        <w:t>: Cloud computing is the delivery of computing services including servers,</w:t>
      </w:r>
      <w:r w:rsidR="00AD6E6D">
        <w:t xml:space="preserve"> sto</w:t>
      </w:r>
      <w:r>
        <w:t>rage,</w:t>
      </w:r>
      <w:r w:rsidR="00AD6E6D">
        <w:t xml:space="preserve"> </w:t>
      </w:r>
      <w:r>
        <w:t>databases,</w:t>
      </w:r>
      <w:r w:rsidR="00AD6E6D">
        <w:t xml:space="preserve"> </w:t>
      </w:r>
      <w:r>
        <w:t>networking,</w:t>
      </w:r>
      <w:r w:rsidR="00AD6E6D">
        <w:t xml:space="preserve"> </w:t>
      </w:r>
      <w:r>
        <w:t>software,</w:t>
      </w:r>
      <w:r w:rsidR="00AD6E6D">
        <w:t xml:space="preserve"> </w:t>
      </w:r>
      <w:r>
        <w:t>analytics,</w:t>
      </w:r>
      <w:r w:rsidR="00AD6E6D">
        <w:t xml:space="preserve"> </w:t>
      </w:r>
      <w:r>
        <w:t>and intelligence over the internet i.e. cloud to offer faster innovation,</w:t>
      </w:r>
      <w:r w:rsidR="00AD6E6D">
        <w:t xml:space="preserve"> </w:t>
      </w:r>
      <w:r>
        <w:t>flexible resources, and economies of scale.</w:t>
      </w:r>
    </w:p>
    <w:p w:rsidR="000427FC" w:rsidRDefault="000427FC">
      <w:r>
        <w:t>Q2. What are the types of cloud?</w:t>
      </w:r>
    </w:p>
    <w:p w:rsidR="000427FC" w:rsidRDefault="000427FC">
      <w:proofErr w:type="spellStart"/>
      <w:r>
        <w:t>Ans</w:t>
      </w:r>
      <w:proofErr w:type="spellEnd"/>
      <w:r>
        <w:t>: There are 3 types of cloud</w:t>
      </w:r>
      <w:proofErr w:type="gramStart"/>
      <w:r>
        <w:t>:-</w:t>
      </w:r>
      <w:proofErr w:type="gramEnd"/>
      <w:r>
        <w:t xml:space="preserve"> 1) private cloud 2)public cloud 3)hybrid cloud</w:t>
      </w:r>
      <w:r w:rsidR="00AD6E6D">
        <w:t>.</w:t>
      </w:r>
      <w:bookmarkStart w:id="0" w:name="_GoBack"/>
      <w:bookmarkEnd w:id="0"/>
    </w:p>
    <w:p w:rsidR="000427FC" w:rsidRDefault="000427FC" w:rsidP="000427FC">
      <w:pPr>
        <w:pStyle w:val="ListParagraph"/>
        <w:numPr>
          <w:ilvl w:val="0"/>
          <w:numId w:val="1"/>
        </w:numPr>
      </w:pPr>
      <w:r>
        <w:t xml:space="preserve">Private cloud </w:t>
      </w:r>
      <w:r w:rsidR="00DF7F38">
        <w:t>--</w:t>
      </w:r>
      <w:r>
        <w:t xml:space="preserve"> This is exclusively used and created by a private company or organization. In this services and infrastructure are maintained by private network. </w:t>
      </w:r>
    </w:p>
    <w:p w:rsidR="000427FC" w:rsidRDefault="000427FC" w:rsidP="000427FC">
      <w:pPr>
        <w:pStyle w:val="ListParagraph"/>
        <w:numPr>
          <w:ilvl w:val="0"/>
          <w:numId w:val="1"/>
        </w:numPr>
      </w:pPr>
      <w:r>
        <w:t xml:space="preserve">Public cloud </w:t>
      </w:r>
      <w:r w:rsidR="00DF7F38">
        <w:t xml:space="preserve">– This cloud is available and operated by everyone. Public </w:t>
      </w:r>
      <w:proofErr w:type="spellStart"/>
      <w:r w:rsidR="00DF7F38">
        <w:t>cloud’s</w:t>
      </w:r>
      <w:proofErr w:type="spellEnd"/>
      <w:r w:rsidR="00DF7F38">
        <w:t xml:space="preserve"> services can be accessed by your account using a web browser. For example-&gt; </w:t>
      </w:r>
      <w:proofErr w:type="gramStart"/>
      <w:r w:rsidR="00DF7F38">
        <w:t>amazon(</w:t>
      </w:r>
      <w:proofErr w:type="gramEnd"/>
      <w:r w:rsidR="00DF7F38">
        <w:t>AWS),google(ACP),Microsoft(azure).</w:t>
      </w:r>
    </w:p>
    <w:p w:rsidR="00AD6E6D" w:rsidRDefault="00DF7F38" w:rsidP="00803324">
      <w:pPr>
        <w:pStyle w:val="ListParagraph"/>
        <w:numPr>
          <w:ilvl w:val="0"/>
          <w:numId w:val="1"/>
        </w:numPr>
      </w:pPr>
      <w:r>
        <w:t xml:space="preserve">Hybrid cloud – This cloud is the combination of public and private </w:t>
      </w:r>
      <w:r w:rsidR="00AD6E6D">
        <w:t>clouds.</w:t>
      </w:r>
    </w:p>
    <w:p w:rsidR="001B692F" w:rsidRDefault="00AD6E6D" w:rsidP="00AD6E6D">
      <w:r>
        <w:t>Q</w:t>
      </w:r>
      <w:r w:rsidR="001B692F">
        <w:t>3. What are the advantages and disadvantages of cloud?</w:t>
      </w:r>
    </w:p>
    <w:p w:rsidR="001B692F" w:rsidRDefault="001B692F" w:rsidP="001B692F">
      <w:proofErr w:type="spellStart"/>
      <w:r>
        <w:t>Ans</w:t>
      </w:r>
      <w:proofErr w:type="spellEnd"/>
      <w:r>
        <w:t>: Advantages:- 1)</w:t>
      </w:r>
      <w:proofErr w:type="spellStart"/>
      <w:r>
        <w:t>store,backup</w:t>
      </w:r>
      <w:proofErr w:type="spellEnd"/>
      <w:r>
        <w:t xml:space="preserve"> and </w:t>
      </w:r>
      <w:proofErr w:type="spellStart"/>
      <w:r>
        <w:t>recover</w:t>
      </w:r>
      <w:proofErr w:type="spellEnd"/>
      <w:r>
        <w:t xml:space="preserve"> data 2)stream audio and video</w:t>
      </w:r>
      <w:r w:rsidR="00974CC2">
        <w:t xml:space="preserve"> </w:t>
      </w:r>
      <w:r>
        <w:t>3)create cloud native app</w:t>
      </w:r>
      <w:r w:rsidR="00974CC2">
        <w:t xml:space="preserve"> 4)analyze data 5)cost efficiency.</w:t>
      </w:r>
    </w:p>
    <w:p w:rsidR="00974CC2" w:rsidRDefault="00974CC2" w:rsidP="001B692F">
      <w:r>
        <w:t>Disadvantages:-1</w:t>
      </w:r>
      <w:proofErr w:type="gramStart"/>
      <w:r>
        <w:t>)limited</w:t>
      </w:r>
      <w:proofErr w:type="gramEnd"/>
      <w:r>
        <w:t xml:space="preserve"> features 2)loss of control 3)security 4)technical issues.</w:t>
      </w:r>
    </w:p>
    <w:p w:rsidR="00974CC2" w:rsidRDefault="00974CC2" w:rsidP="001B692F">
      <w:r>
        <w:t>Q4. What is EC?</w:t>
      </w:r>
    </w:p>
    <w:p w:rsidR="00974CC2" w:rsidRDefault="00974CC2" w:rsidP="001B692F">
      <w:proofErr w:type="spellStart"/>
      <w:r>
        <w:t>Ans</w:t>
      </w:r>
      <w:proofErr w:type="spellEnd"/>
      <w:r>
        <w:t>:</w:t>
      </w:r>
      <w:r w:rsidR="00FF64C5" w:rsidRPr="00FF64C5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FF64C5" w:rsidRPr="00FF64C5">
        <w:rPr>
          <w:rFonts w:asciiTheme="majorHAnsi" w:hAnsiTheme="majorHAnsi" w:cs="Arial"/>
          <w:color w:val="222222"/>
          <w:shd w:val="clear" w:color="auto" w:fill="FFFFFF"/>
        </w:rPr>
        <w:t>Amazon Elastic Compute Cloud (Amazon </w:t>
      </w:r>
      <w:r w:rsidR="00FF64C5" w:rsidRPr="00FF64C5">
        <w:rPr>
          <w:rFonts w:asciiTheme="majorHAnsi" w:hAnsiTheme="majorHAnsi" w:cs="Arial"/>
          <w:b/>
          <w:bCs/>
          <w:color w:val="222222"/>
          <w:shd w:val="clear" w:color="auto" w:fill="FFFFFF"/>
        </w:rPr>
        <w:t>EC2</w:t>
      </w:r>
      <w:r w:rsidR="00FF64C5" w:rsidRPr="00FF64C5">
        <w:rPr>
          <w:rFonts w:asciiTheme="majorHAnsi" w:hAnsiTheme="majorHAnsi" w:cs="Arial"/>
          <w:color w:val="222222"/>
          <w:shd w:val="clear" w:color="auto" w:fill="FFFFFF"/>
        </w:rPr>
        <w:t>) is a web-based service that allows businesses to run application programs in the Amazon Web Services (</w:t>
      </w:r>
      <w:r w:rsidR="00FF64C5" w:rsidRPr="00FF64C5">
        <w:rPr>
          <w:rFonts w:asciiTheme="majorHAnsi" w:hAnsiTheme="majorHAnsi" w:cs="Arial"/>
          <w:b/>
          <w:bCs/>
          <w:color w:val="222222"/>
          <w:shd w:val="clear" w:color="auto" w:fill="FFFFFF"/>
        </w:rPr>
        <w:t>AWS</w:t>
      </w:r>
      <w:r w:rsidR="00FF64C5" w:rsidRPr="00FF64C5">
        <w:rPr>
          <w:rFonts w:asciiTheme="majorHAnsi" w:hAnsiTheme="majorHAnsi" w:cs="Arial"/>
          <w:color w:val="222222"/>
          <w:shd w:val="clear" w:color="auto" w:fill="FFFFFF"/>
        </w:rPr>
        <w:t>) public cloud.</w:t>
      </w:r>
    </w:p>
    <w:p w:rsidR="001B692F" w:rsidRDefault="001B692F" w:rsidP="001B692F">
      <w:r>
        <w:tab/>
      </w:r>
      <w:r>
        <w:tab/>
      </w:r>
    </w:p>
    <w:sectPr w:rsidR="001B692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F035E9"/>
    <w:multiLevelType w:val="hybridMultilevel"/>
    <w:tmpl w:val="138E99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6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log" w:val="1"/>
  </w:docVars>
  <w:rsids>
    <w:rsidRoot w:val="000427FC"/>
    <w:rsid w:val="000427FC"/>
    <w:rsid w:val="001B692F"/>
    <w:rsid w:val="00966D37"/>
    <w:rsid w:val="00974CC2"/>
    <w:rsid w:val="00AD6E6D"/>
    <w:rsid w:val="00B950FC"/>
    <w:rsid w:val="00DF7F38"/>
    <w:rsid w:val="00FF6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49942BD-630D-4D77-9614-7667CA29A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2" w:qFormat="1"/>
    <w:lsdException w:name="heading 4" w:semiHidden="1" w:uiPriority="2" w:qFormat="1"/>
    <w:lsdException w:name="heading 5" w:semiHidden="1" w:uiPriority="2" w:qFormat="1"/>
    <w:lsdException w:name="heading 6" w:semiHidden="1" w:uiPriority="2" w:qFormat="1"/>
    <w:lsdException w:name="heading 7" w:semiHidden="1" w:uiPriority="2" w:qFormat="1"/>
    <w:lsdException w:name="heading 8" w:semiHidden="1" w:uiPriority="2" w:qFormat="1"/>
    <w:lsdException w:name="heading 9" w:semiHidden="1" w:uiPriority="2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qFormat="1"/>
    <w:lsdException w:name="toc 2" w:semiHidden="1" w:uiPriority="39" w:qFormat="1"/>
    <w:lsdException w:name="toc 3" w:semiHidden="1" w:uiPriority="39" w:qFormat="1"/>
    <w:lsdException w:name="toc 4" w:semiHidden="1" w:uiPriority="39" w:qFormat="1"/>
    <w:lsdException w:name="toc 5" w:semiHidden="1" w:uiPriority="39" w:qFormat="1"/>
    <w:lsdException w:name="toc 6" w:semiHidden="1" w:uiPriority="39" w:qFormat="1"/>
    <w:lsdException w:name="toc 7" w:semiHidden="1" w:uiPriority="39" w:qFormat="1"/>
    <w:lsdException w:name="toc 8" w:semiHidden="1" w:uiPriority="39" w:qFormat="1"/>
    <w:lsdException w:name="toc 9" w:semiHidden="1" w:uiPriority="39" w:qFormat="1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/>
    <w:lsdException w:name="HTML Bottom of Form" w:semiHidden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uiPriority="19" w:qFormat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next w:val="Normal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Heading2">
    <w:name w:val="heading 2"/>
    <w:basedOn w:val="Normal"/>
    <w:next w:val="Normal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Heading3">
    <w:name w:val="heading 3"/>
    <w:basedOn w:val="Normal"/>
    <w:next w:val="Normal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Heading4">
    <w:name w:val="heading 4"/>
    <w:basedOn w:val="Normal"/>
    <w:next w:val="Normal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Heading5">
    <w:name w:val="heading 5"/>
    <w:basedOn w:val="Normal"/>
    <w:next w:val="Normal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Heading6">
    <w:name w:val="heading 6"/>
    <w:basedOn w:val="Normal"/>
    <w:next w:val="Normal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Normal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Normal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ListParagraph">
    <w:name w:val="List Paragraph"/>
    <w:basedOn w:val="Normal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Normal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semiHidden/>
    <w:pPr>
      <w:spacing w:after="120"/>
    </w:pPr>
    <w:rPr>
      <w:sz w:val="2"/>
      <w:szCs w:val="2"/>
    </w:rPr>
  </w:style>
  <w:style w:type="character" w:styleId="Emphasis">
    <w:name w:val="Emphasis"/>
    <w:basedOn w:val="DefaultParagraphFont"/>
    <w:uiPriority w:val="22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Quote">
    <w:name w:val="Quote"/>
    <w:basedOn w:val="Normal"/>
    <w:next w:val="Normal"/>
    <w:uiPriority w:val="1"/>
    <w:qFormat/>
    <w:pPr>
      <w:ind w:left="720" w:right="720"/>
    </w:pPr>
    <w:rPr>
      <w:color w:val="000000" w:themeColor="text1"/>
    </w:rPr>
  </w:style>
  <w:style w:type="paragraph" w:styleId="NormalWeb">
    <w:name w:val="Normal (Web)"/>
    <w:basedOn w:val="Normal"/>
    <w:uiPriority w:val="1"/>
    <w:rsid w:val="001A41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N%208.1\AppData\Roaming\Microsoft\Templates\Blog%20pos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9512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FA78DC-EB8B-41F1-9BDB-DD6F55A1637E}"/>
      </w:docPartPr>
      <w:docPartBody>
        <w:p w:rsidR="00000000" w:rsidRDefault="00A11E5D">
          <w:r w:rsidRPr="00972BCA">
            <w:rPr>
              <w:rStyle w:val="PlaceholderText"/>
            </w:rPr>
            <w:t>[Enter Post Title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E5D"/>
    <w:rsid w:val="0020243B"/>
    <w:rsid w:val="00A11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11E5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logPostInfo xmlns="http://www.microsoft.com/Office/Word/BlogTool">
  <PostTitle>AWS Assignment 1</PostTitle>
  <PostDate/>
  <PostID/>
  <Category1/>
  <Category2/>
  <Category3/>
  <Category4/>
  <Category5/>
  <Category6/>
  <Category7/>
  <Category8/>
  <Category9/>
  <Category10/>
  <Account/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5D1E2072-A7E3-4DAE-9149-608034D634F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 post</Template>
  <TotalTime>49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8.1</dc:creator>
  <cp:keywords/>
  <dc:description/>
  <cp:lastModifiedBy>WIN 8.1</cp:lastModifiedBy>
  <cp:revision>2</cp:revision>
  <dcterms:created xsi:type="dcterms:W3CDTF">2020-06-30T12:39:00Z</dcterms:created>
  <dcterms:modified xsi:type="dcterms:W3CDTF">2020-06-30T13:28:00Z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TC028435959991</vt:lpwstr>
  </property>
</Properties>
</file>